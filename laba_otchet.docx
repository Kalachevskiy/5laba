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8042" w14:textId="77777777" w:rsidR="00F02BDB" w:rsidRPr="00EB1DA4" w:rsidRDefault="00F02BDB" w:rsidP="007F1866">
      <w:pPr>
        <w:spacing w:after="12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Лабораторная работа №</w:t>
      </w:r>
      <w:r w:rsidR="007F1866" w:rsidRPr="00EB1DA4">
        <w:rPr>
          <w:rFonts w:cs="Times New Roman"/>
          <w:b/>
        </w:rPr>
        <w:t>5</w:t>
      </w:r>
    </w:p>
    <w:p w14:paraId="49485C03" w14:textId="77777777" w:rsidR="00F02BDB" w:rsidRDefault="00EB1DA4" w:rsidP="007F1866">
      <w:pPr>
        <w:spacing w:after="12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студента группы ИТ-21</w:t>
      </w:r>
      <w:r w:rsidR="00F02BDB">
        <w:rPr>
          <w:rFonts w:cs="Times New Roman"/>
          <w:b/>
        </w:rPr>
        <w:t>1</w:t>
      </w:r>
    </w:p>
    <w:p w14:paraId="77FEB8A0" w14:textId="77777777" w:rsidR="00F02BDB" w:rsidRDefault="00EB1DA4" w:rsidP="007F1866">
      <w:pPr>
        <w:spacing w:after="120" w:line="240" w:lineRule="auto"/>
        <w:jc w:val="center"/>
        <w:rPr>
          <w:rFonts w:cs="Times New Roman"/>
          <w:b/>
        </w:rPr>
        <w:sectPr w:rsidR="00F02BDB" w:rsidSect="00F02BDB">
          <w:footerReference w:type="default" r:id="rId7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rFonts w:cs="Times New Roman"/>
          <w:b/>
        </w:rPr>
        <w:t>Калачева Даниила Владиславовича</w:t>
      </w:r>
    </w:p>
    <w:p w14:paraId="01FDD4A7" w14:textId="77777777" w:rsidR="00F02BDB" w:rsidRDefault="00F02BDB" w:rsidP="007F1866">
      <w:pPr>
        <w:spacing w:after="120" w:line="240" w:lineRule="auto"/>
        <w:jc w:val="center"/>
        <w:rPr>
          <w:rFonts w:cs="Times New Roman"/>
          <w:b/>
        </w:rPr>
        <w:sectPr w:rsidR="00F02BDB" w:rsidSect="00F02BDB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  <w:r>
        <w:rPr>
          <w:rFonts w:cs="Times New Roman"/>
          <w:b/>
        </w:rPr>
        <w:t>Выполнение____________</w:t>
      </w:r>
      <w:r>
        <w:rPr>
          <w:rFonts w:cs="Times New Roman"/>
          <w:b/>
        </w:rPr>
        <w:br w:type="column"/>
      </w:r>
      <w:r>
        <w:rPr>
          <w:rFonts w:cs="Times New Roman"/>
          <w:b/>
        </w:rPr>
        <w:t>Защита____________</w:t>
      </w:r>
    </w:p>
    <w:p w14:paraId="01D3CE55" w14:textId="77777777" w:rsidR="007F1866" w:rsidRPr="00EB1DA4" w:rsidRDefault="007F1866" w:rsidP="007F1866">
      <w:pPr>
        <w:spacing w:after="0" w:line="240" w:lineRule="auto"/>
        <w:ind w:firstLine="709"/>
        <w:contextualSpacing/>
        <w:jc w:val="center"/>
        <w:rPr>
          <w:b/>
          <w:color w:val="000000"/>
          <w:szCs w:val="27"/>
        </w:rPr>
      </w:pPr>
    </w:p>
    <w:p w14:paraId="359F472F" w14:textId="77777777" w:rsidR="00F02BDB" w:rsidRPr="00EB1DA4" w:rsidRDefault="007F1866" w:rsidP="007F1866">
      <w:pPr>
        <w:spacing w:after="0" w:line="240" w:lineRule="auto"/>
        <w:ind w:firstLine="709"/>
        <w:contextualSpacing/>
        <w:jc w:val="center"/>
        <w:rPr>
          <w:b/>
          <w:color w:val="000000"/>
          <w:szCs w:val="27"/>
        </w:rPr>
      </w:pPr>
      <w:r w:rsidRPr="007F1866">
        <w:rPr>
          <w:b/>
          <w:color w:val="000000"/>
          <w:szCs w:val="27"/>
        </w:rPr>
        <w:t>ПОБИТОВЫЕ ОПЕРАЦИИ ЯЗЫКА C/C++</w:t>
      </w:r>
    </w:p>
    <w:p w14:paraId="3A7A984F" w14:textId="77777777" w:rsidR="007F1866" w:rsidRDefault="007F1866" w:rsidP="007F1866">
      <w:pPr>
        <w:spacing w:after="0" w:line="240" w:lineRule="auto"/>
        <w:ind w:firstLine="709"/>
        <w:contextualSpacing/>
        <w:jc w:val="both"/>
        <w:rPr>
          <w:color w:val="000000"/>
          <w:szCs w:val="27"/>
        </w:rPr>
      </w:pPr>
      <w:r w:rsidRPr="007F1866">
        <w:rPr>
          <w:b/>
          <w:color w:val="000000"/>
          <w:szCs w:val="27"/>
        </w:rPr>
        <w:t>Цель работы</w:t>
      </w:r>
      <w:r w:rsidRPr="007F1866">
        <w:rPr>
          <w:color w:val="000000"/>
          <w:szCs w:val="27"/>
        </w:rPr>
        <w:t>: получение навыков использования побитовых операций при работе с целочисленными объектами.</w:t>
      </w:r>
    </w:p>
    <w:p w14:paraId="0C31D06A" w14:textId="77777777" w:rsidR="007F1866" w:rsidRPr="00EB1DA4" w:rsidRDefault="007F1866" w:rsidP="007F1866">
      <w:pPr>
        <w:spacing w:after="0" w:line="240" w:lineRule="auto"/>
        <w:ind w:firstLine="709"/>
        <w:contextualSpacing/>
        <w:jc w:val="both"/>
        <w:rPr>
          <w:color w:val="000000"/>
          <w:szCs w:val="27"/>
        </w:rPr>
      </w:pPr>
    </w:p>
    <w:p w14:paraId="6E153172" w14:textId="77777777" w:rsidR="007F1866" w:rsidRDefault="007F1866" w:rsidP="007F1866">
      <w:pPr>
        <w:spacing w:after="0" w:line="240" w:lineRule="auto"/>
        <w:ind w:firstLine="709"/>
        <w:contextualSpacing/>
        <w:jc w:val="center"/>
        <w:rPr>
          <w:b/>
          <w:color w:val="000000"/>
          <w:szCs w:val="27"/>
        </w:rPr>
      </w:pPr>
      <w:r w:rsidRPr="007F1866">
        <w:rPr>
          <w:b/>
          <w:color w:val="000000"/>
          <w:szCs w:val="27"/>
        </w:rPr>
        <w:t>СОДЕРЖАНИЕ РАБОТЫ</w:t>
      </w:r>
    </w:p>
    <w:p w14:paraId="3E16D26F" w14:textId="77777777" w:rsidR="007F1866" w:rsidRDefault="007F1866" w:rsidP="007F1866">
      <w:pPr>
        <w:spacing w:after="0" w:line="240" w:lineRule="auto"/>
        <w:ind w:firstLine="709"/>
        <w:contextualSpacing/>
        <w:jc w:val="center"/>
        <w:rPr>
          <w:b/>
          <w:color w:val="000000"/>
          <w:szCs w:val="27"/>
        </w:rPr>
      </w:pPr>
    </w:p>
    <w:p w14:paraId="0C93B515" w14:textId="64F74C51" w:rsidR="007F1866" w:rsidRPr="008B0C63" w:rsidRDefault="007F1866" w:rsidP="007F1866">
      <w:pPr>
        <w:spacing w:after="0" w:line="240" w:lineRule="auto"/>
        <w:ind w:firstLine="709"/>
        <w:contextualSpacing/>
        <w:jc w:val="center"/>
        <w:rPr>
          <w:b/>
          <w:color w:val="000000"/>
          <w:szCs w:val="27"/>
        </w:rPr>
      </w:pPr>
      <w:r>
        <w:rPr>
          <w:b/>
          <w:color w:val="000000"/>
          <w:szCs w:val="27"/>
        </w:rPr>
        <w:t xml:space="preserve">Вариант </w:t>
      </w:r>
      <w:r w:rsidR="008B0C63" w:rsidRPr="008B0C63">
        <w:rPr>
          <w:b/>
          <w:color w:val="000000"/>
          <w:szCs w:val="27"/>
        </w:rPr>
        <w:t>7</w:t>
      </w:r>
    </w:p>
    <w:p w14:paraId="1996A86B" w14:textId="77777777" w:rsidR="007F1866" w:rsidRDefault="007F1866" w:rsidP="007F1866">
      <w:pPr>
        <w:spacing w:after="0" w:line="240" w:lineRule="auto"/>
        <w:ind w:firstLine="709"/>
        <w:contextualSpacing/>
        <w:jc w:val="both"/>
        <w:rPr>
          <w:color w:val="000000"/>
          <w:szCs w:val="27"/>
        </w:rPr>
      </w:pPr>
      <w:r w:rsidRPr="007F1866">
        <w:rPr>
          <w:color w:val="000000"/>
          <w:szCs w:val="27"/>
        </w:rPr>
        <w:t>Выбрать алгоритм, составить его блок-схему и программу для решения выбранного варианта задания. Во всех вариантах предполагается, что размер короткого целого числа составляет 2 байта, а длинного – 4 байта. При необходимости ввод исходного значения и вывод результата может производиться в восьмеричном или шестнадцатеричном представлении.</w:t>
      </w:r>
    </w:p>
    <w:p w14:paraId="43C7D6C7" w14:textId="7194175C" w:rsidR="007F1866" w:rsidRDefault="007F1866" w:rsidP="008B0C63">
      <w:pPr>
        <w:spacing w:after="0" w:line="240" w:lineRule="auto"/>
        <w:ind w:firstLine="709"/>
        <w:contextualSpacing/>
        <w:jc w:val="both"/>
        <w:rPr>
          <w:color w:val="000000"/>
          <w:szCs w:val="27"/>
        </w:rPr>
      </w:pPr>
      <w:r w:rsidRPr="007F1866">
        <w:rPr>
          <w:b/>
          <w:color w:val="000000"/>
          <w:szCs w:val="27"/>
        </w:rPr>
        <w:t>Зад</w:t>
      </w:r>
      <w:r w:rsidR="008B0C63">
        <w:rPr>
          <w:b/>
          <w:color w:val="000000"/>
          <w:szCs w:val="27"/>
        </w:rPr>
        <w:t>ача:</w:t>
      </w:r>
      <w:r>
        <w:rPr>
          <w:color w:val="000000"/>
          <w:szCs w:val="27"/>
        </w:rPr>
        <w:t xml:space="preserve"> </w:t>
      </w:r>
      <w:r w:rsidR="008B0C63" w:rsidRPr="008B0C63">
        <w:rPr>
          <w:color w:val="000000"/>
          <w:szCs w:val="27"/>
        </w:rPr>
        <w:t>Дано короткое целое неотрицательное число.</w:t>
      </w:r>
      <w:r w:rsidR="008B0C63">
        <w:rPr>
          <w:color w:val="000000"/>
          <w:szCs w:val="27"/>
        </w:rPr>
        <w:t xml:space="preserve"> </w:t>
      </w:r>
      <w:r w:rsidR="008B0C63" w:rsidRPr="008B0C63">
        <w:rPr>
          <w:color w:val="000000"/>
          <w:szCs w:val="27"/>
        </w:rPr>
        <w:t>Преобразовать старший байт числа таким образом, чтобы его двоичное представление стало палиндромом.</w:t>
      </w:r>
    </w:p>
    <w:p w14:paraId="64877C30" w14:textId="77777777" w:rsidR="007F1866" w:rsidRDefault="007F1866" w:rsidP="007F1866">
      <w:pPr>
        <w:spacing w:after="0" w:line="240" w:lineRule="auto"/>
        <w:ind w:firstLine="709"/>
        <w:contextualSpacing/>
        <w:jc w:val="both"/>
        <w:rPr>
          <w:color w:val="000000"/>
          <w:szCs w:val="27"/>
        </w:rPr>
      </w:pPr>
    </w:p>
    <w:p w14:paraId="3CB42CDB" w14:textId="77777777" w:rsidR="007F1866" w:rsidRDefault="007F1866" w:rsidP="007F1866">
      <w:pPr>
        <w:spacing w:after="0"/>
        <w:ind w:firstLine="709"/>
        <w:contextualSpacing/>
        <w:jc w:val="center"/>
        <w:rPr>
          <w:b/>
        </w:rPr>
      </w:pPr>
      <w:r>
        <w:rPr>
          <w:b/>
        </w:rPr>
        <w:t>Ход работы</w:t>
      </w:r>
    </w:p>
    <w:p w14:paraId="6729AB38" w14:textId="77777777" w:rsidR="007F1866" w:rsidRDefault="007F1866" w:rsidP="007F1866">
      <w:pPr>
        <w:spacing w:after="0"/>
        <w:ind w:firstLine="709"/>
        <w:contextualSpacing/>
        <w:jc w:val="center"/>
        <w:rPr>
          <w:b/>
        </w:rPr>
      </w:pPr>
    </w:p>
    <w:p w14:paraId="449A5F22" w14:textId="77777777" w:rsidR="007F1866" w:rsidRDefault="007F1866" w:rsidP="007F1866">
      <w:pPr>
        <w:pStyle w:val="a9"/>
        <w:numPr>
          <w:ilvl w:val="0"/>
          <w:numId w:val="2"/>
        </w:numPr>
        <w:spacing w:after="0"/>
      </w:pPr>
      <w:r>
        <w:t xml:space="preserve">Составил блок-схему для решения задачи своего варианта.  (см. </w:t>
      </w:r>
      <w:r>
        <w:fldChar w:fldCharType="begin"/>
      </w:r>
      <w:r>
        <w:instrText xml:space="preserve"> REF _Ref68212877 \r \h </w:instrText>
      </w:r>
      <w:r>
        <w:fldChar w:fldCharType="separate"/>
      </w:r>
      <w:r>
        <w:t>Рисунок 1</w:t>
      </w:r>
      <w:r>
        <w:fldChar w:fldCharType="end"/>
      </w:r>
      <w:r>
        <w:t>)</w:t>
      </w:r>
      <w:r>
        <w:br w:type="page"/>
      </w:r>
    </w:p>
    <w:p w14:paraId="71406262" w14:textId="7269FB99" w:rsidR="007F1866" w:rsidRDefault="00292C89" w:rsidP="00292C89">
      <w:pPr>
        <w:pStyle w:val="a4"/>
        <w:jc w:val="right"/>
      </w:pPr>
      <w:r>
        <w:rPr>
          <w:noProof/>
        </w:rPr>
        <w:lastRenderedPageBreak/>
        <w:drawing>
          <wp:inline distT="0" distB="0" distL="0" distR="0" wp14:anchorId="418E6E16" wp14:editId="06652C87">
            <wp:extent cx="5181600" cy="5128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2F86" w14:textId="77777777" w:rsidR="00292C89" w:rsidRDefault="00292C89" w:rsidP="00292C89">
      <w:pPr>
        <w:pStyle w:val="a"/>
        <w:numPr>
          <w:ilvl w:val="0"/>
          <w:numId w:val="0"/>
        </w:numPr>
        <w:ind w:left="113"/>
        <w:jc w:val="left"/>
      </w:pPr>
      <w:bookmarkStart w:id="0" w:name="_Ref68212877"/>
    </w:p>
    <w:p w14:paraId="4E0B2AEF" w14:textId="66E62480" w:rsidR="007F1866" w:rsidRDefault="007F1866" w:rsidP="00292C89">
      <w:pPr>
        <w:pStyle w:val="a"/>
      </w:pPr>
      <w:r>
        <w:t>Блок-схема</w:t>
      </w:r>
      <w:bookmarkEnd w:id="0"/>
    </w:p>
    <w:p w14:paraId="1D7AEADE" w14:textId="77777777" w:rsidR="007F1866" w:rsidRDefault="007F1866" w:rsidP="007F1866">
      <w:r>
        <w:br w:type="page"/>
      </w:r>
    </w:p>
    <w:p w14:paraId="0F910A89" w14:textId="77777777" w:rsidR="007F1866" w:rsidRDefault="007F1866" w:rsidP="007F1866">
      <w:pPr>
        <w:pStyle w:val="a9"/>
        <w:numPr>
          <w:ilvl w:val="0"/>
          <w:numId w:val="2"/>
        </w:numPr>
      </w:pPr>
      <w:r>
        <w:lastRenderedPageBreak/>
        <w:t xml:space="preserve">Написал по составленной блок-схеме программу для решения поставленной задачи. </w:t>
      </w:r>
    </w:p>
    <w:p w14:paraId="4A4DF2F9" w14:textId="77777777" w:rsidR="007F1866" w:rsidRDefault="007F1866" w:rsidP="007F1866">
      <w:pPr>
        <w:pStyle w:val="a9"/>
        <w:ind w:left="360"/>
        <w:jc w:val="center"/>
        <w:rPr>
          <w:b/>
        </w:rPr>
      </w:pPr>
      <w:r w:rsidRPr="007F1866">
        <w:rPr>
          <w:b/>
        </w:rPr>
        <w:t>Код программы на языке С++:</w:t>
      </w:r>
    </w:p>
    <w:p w14:paraId="2DC6B4F2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1878B0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34DACA6F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bitset</w:t>
      </w:r>
      <w:proofErr w:type="spellEnd"/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94DDA3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07A3D7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1AB167" w14:textId="2B2D2964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14A58C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C8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F9944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0047A265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72DA441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= 0xFF;</w:t>
      </w:r>
    </w:p>
    <w:p w14:paraId="0D0327DC" w14:textId="77777777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положительное целое число 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CE768" w14:textId="77777777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65B5E" w14:textId="77777777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18; 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удобства тестирования</w:t>
      </w:r>
    </w:p>
    <w:p w14:paraId="684C1623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92C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49FA399F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(mask &amp; number);</w:t>
      </w:r>
    </w:p>
    <w:p w14:paraId="1F815ABC" w14:textId="77777777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0x100;</w:t>
      </w:r>
    </w:p>
    <w:p w14:paraId="4082AD32" w14:textId="38BA25E4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03B3B44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5D9352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E96EC1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&lt;&lt; 2 *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8 &gt;(temp &lt;&lt; 2 *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" temp"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AC444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(number) * 8 &gt;(number)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" number"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862F5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(mask) * 8 &gt;(mask)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" mask"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92D65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number = (number &amp; ~mask | (temp &lt;&lt; 2 *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&amp; mask);</w:t>
      </w:r>
    </w:p>
    <w:p w14:paraId="5FAF2DBE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(number) * 8 &gt;(number)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newNumber</w:t>
      </w:r>
      <w:proofErr w:type="spellEnd"/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AB8C0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mask = mask &lt;&lt; 1;</w:t>
      </w:r>
    </w:p>
    <w:p w14:paraId="250E78B7" w14:textId="77777777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2B91AF"/>
          <w:sz w:val="19"/>
          <w:szCs w:val="19"/>
          <w:lang w:val="en-US"/>
        </w:rPr>
        <w:t>bitset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92C8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(mask) * 8 &gt;(mask)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newMask</w:t>
      </w:r>
      <w:proofErr w:type="spellEnd"/>
      <w:r w:rsidRPr="00292C8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9CB97" w14:textId="77777777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C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421CB" w14:textId="77777777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D13C98" w14:textId="699FFE73" w:rsid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15EEA" w14:textId="03CF3EB0" w:rsidR="00292C89" w:rsidRPr="00292C89" w:rsidRDefault="00292C89" w:rsidP="00292C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ACC32" w14:textId="77777777" w:rsidR="00542F20" w:rsidRDefault="00542F20" w:rsidP="00542F20">
      <w:pPr>
        <w:pStyle w:val="a9"/>
        <w:ind w:left="360"/>
        <w:jc w:val="both"/>
      </w:pPr>
    </w:p>
    <w:p w14:paraId="37111194" w14:textId="77777777" w:rsidR="00542F20" w:rsidRDefault="00542F20" w:rsidP="00542F20">
      <w:pPr>
        <w:pStyle w:val="a9"/>
        <w:ind w:left="360"/>
        <w:jc w:val="both"/>
      </w:pPr>
    </w:p>
    <w:p w14:paraId="2BC193AD" w14:textId="77777777" w:rsidR="00542F20" w:rsidRDefault="00542F20" w:rsidP="00542F20">
      <w:pPr>
        <w:pStyle w:val="a9"/>
        <w:ind w:left="360"/>
        <w:jc w:val="both"/>
      </w:pPr>
    </w:p>
    <w:p w14:paraId="290DE2AA" w14:textId="77777777" w:rsidR="00542F20" w:rsidRDefault="00542F20" w:rsidP="00542F20">
      <w:pPr>
        <w:pStyle w:val="a9"/>
        <w:ind w:left="360"/>
        <w:jc w:val="both"/>
      </w:pPr>
    </w:p>
    <w:p w14:paraId="41F45A53" w14:textId="77777777" w:rsidR="00542F20" w:rsidRDefault="00542F20" w:rsidP="00542F20">
      <w:pPr>
        <w:pStyle w:val="a9"/>
        <w:ind w:left="360"/>
        <w:jc w:val="both"/>
      </w:pPr>
    </w:p>
    <w:p w14:paraId="07D5E459" w14:textId="77777777" w:rsidR="00542F20" w:rsidRDefault="00542F20" w:rsidP="00542F20">
      <w:pPr>
        <w:pStyle w:val="a9"/>
        <w:ind w:left="360"/>
        <w:jc w:val="both"/>
      </w:pPr>
    </w:p>
    <w:p w14:paraId="7DD09925" w14:textId="77777777" w:rsidR="00542F20" w:rsidRDefault="00542F20" w:rsidP="00542F20">
      <w:pPr>
        <w:pStyle w:val="a9"/>
        <w:ind w:left="360"/>
        <w:jc w:val="both"/>
      </w:pPr>
    </w:p>
    <w:p w14:paraId="1ED19344" w14:textId="77777777" w:rsidR="00542F20" w:rsidRDefault="00542F20" w:rsidP="00542F20">
      <w:pPr>
        <w:pStyle w:val="a9"/>
        <w:ind w:left="360"/>
        <w:jc w:val="both"/>
      </w:pPr>
    </w:p>
    <w:p w14:paraId="718C52AA" w14:textId="77777777" w:rsidR="00542F20" w:rsidRDefault="00542F20" w:rsidP="00542F20">
      <w:pPr>
        <w:pStyle w:val="a9"/>
        <w:ind w:left="360"/>
        <w:jc w:val="both"/>
      </w:pPr>
    </w:p>
    <w:p w14:paraId="1A4E37E9" w14:textId="77777777" w:rsidR="00542F20" w:rsidRDefault="00542F20" w:rsidP="00542F20">
      <w:pPr>
        <w:pStyle w:val="a9"/>
        <w:ind w:left="360"/>
        <w:jc w:val="both"/>
      </w:pPr>
    </w:p>
    <w:p w14:paraId="7C3AA767" w14:textId="77777777" w:rsidR="00542F20" w:rsidRDefault="00542F20" w:rsidP="00542F20">
      <w:pPr>
        <w:pStyle w:val="a9"/>
        <w:ind w:left="360"/>
        <w:jc w:val="both"/>
      </w:pPr>
    </w:p>
    <w:p w14:paraId="1E9B684E" w14:textId="77777777" w:rsidR="00542F20" w:rsidRDefault="00542F20" w:rsidP="00542F20">
      <w:pPr>
        <w:pStyle w:val="a9"/>
        <w:ind w:left="360"/>
        <w:jc w:val="both"/>
      </w:pPr>
    </w:p>
    <w:p w14:paraId="6FF3804C" w14:textId="77777777" w:rsidR="00542F20" w:rsidRDefault="00542F20" w:rsidP="00542F20">
      <w:pPr>
        <w:pStyle w:val="a9"/>
        <w:ind w:left="360"/>
        <w:jc w:val="both"/>
      </w:pPr>
    </w:p>
    <w:p w14:paraId="3C2D4289" w14:textId="77777777" w:rsidR="00542F20" w:rsidRDefault="00542F20" w:rsidP="00542F20">
      <w:pPr>
        <w:pStyle w:val="a9"/>
        <w:ind w:left="360"/>
        <w:jc w:val="both"/>
      </w:pPr>
    </w:p>
    <w:p w14:paraId="51DC021E" w14:textId="77777777" w:rsidR="00542F20" w:rsidRDefault="00542F20" w:rsidP="00542F20">
      <w:pPr>
        <w:pStyle w:val="a9"/>
        <w:ind w:left="360"/>
        <w:jc w:val="both"/>
      </w:pPr>
    </w:p>
    <w:p w14:paraId="7E2D31C4" w14:textId="77777777" w:rsidR="00542F20" w:rsidRDefault="00542F20" w:rsidP="00542F20">
      <w:pPr>
        <w:jc w:val="both"/>
      </w:pPr>
    </w:p>
    <w:p w14:paraId="2B22E830" w14:textId="0012C61A" w:rsidR="00292C89" w:rsidRDefault="00292C89" w:rsidP="00542F20">
      <w:pPr>
        <w:jc w:val="both"/>
      </w:pPr>
      <w:r>
        <w:lastRenderedPageBreak/>
        <w:t xml:space="preserve"> Результат программы:</w:t>
      </w:r>
    </w:p>
    <w:p w14:paraId="51A97005" w14:textId="05B9273C" w:rsidR="00AB4685" w:rsidRDefault="00292C89" w:rsidP="00AB4685">
      <w:pPr>
        <w:pStyle w:val="a4"/>
      </w:pPr>
      <w:r>
        <w:rPr>
          <w:noProof/>
        </w:rPr>
        <w:drawing>
          <wp:inline distT="0" distB="0" distL="0" distR="0" wp14:anchorId="0A3DBCCF" wp14:editId="4B402847">
            <wp:extent cx="2592532" cy="3802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95" cy="382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F274" w14:textId="5E62BCE9" w:rsidR="00292C89" w:rsidRDefault="00292C89" w:rsidP="00292C89">
      <w:pPr>
        <w:pStyle w:val="a"/>
        <w:numPr>
          <w:ilvl w:val="0"/>
          <w:numId w:val="0"/>
        </w:numPr>
        <w:ind w:left="113"/>
      </w:pPr>
      <w:bookmarkStart w:id="1" w:name="_Ref68213694"/>
      <w:r>
        <w:rPr>
          <w:noProof/>
        </w:rPr>
        <w:drawing>
          <wp:inline distT="0" distB="0" distL="0" distR="0" wp14:anchorId="5F74C3A3" wp14:editId="1FD2AC37">
            <wp:extent cx="2230704" cy="33102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140" cy="332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4A41" w14:textId="75324689" w:rsidR="00AB4685" w:rsidRDefault="00AB4685" w:rsidP="00AB4685">
      <w:pPr>
        <w:pStyle w:val="a"/>
      </w:pPr>
      <w:r>
        <w:t>Результат работы программы.</w:t>
      </w:r>
      <w:bookmarkEnd w:id="1"/>
    </w:p>
    <w:p w14:paraId="399C82AB" w14:textId="77777777" w:rsidR="00AB4685" w:rsidRPr="00AB4685" w:rsidRDefault="00AB4685" w:rsidP="00AB4685"/>
    <w:p w14:paraId="74C12D3E" w14:textId="77777777" w:rsidR="00AB4685" w:rsidRPr="00AB4685" w:rsidRDefault="00AB4685" w:rsidP="00AB4685">
      <w:pPr>
        <w:spacing w:after="0"/>
        <w:rPr>
          <w:b/>
        </w:rPr>
      </w:pPr>
      <w:r w:rsidRPr="00AB4685">
        <w:rPr>
          <w:b/>
        </w:rPr>
        <w:t>Вывод:</w:t>
      </w:r>
      <w:r>
        <w:rPr>
          <w:b/>
        </w:rPr>
        <w:t xml:space="preserve"> </w:t>
      </w:r>
      <w:r w:rsidRPr="00AB4685">
        <w:rPr>
          <w:color w:val="000000"/>
          <w:szCs w:val="27"/>
        </w:rPr>
        <w:t xml:space="preserve">получил </w:t>
      </w:r>
      <w:r>
        <w:rPr>
          <w:color w:val="000000"/>
          <w:szCs w:val="27"/>
        </w:rPr>
        <w:t xml:space="preserve">практические </w:t>
      </w:r>
      <w:r w:rsidRPr="00AB4685">
        <w:rPr>
          <w:color w:val="000000"/>
          <w:szCs w:val="27"/>
        </w:rPr>
        <w:t>навык</w:t>
      </w:r>
      <w:r>
        <w:rPr>
          <w:color w:val="000000"/>
          <w:szCs w:val="27"/>
        </w:rPr>
        <w:t>и</w:t>
      </w:r>
      <w:r w:rsidRPr="00AB4685">
        <w:rPr>
          <w:color w:val="000000"/>
          <w:szCs w:val="27"/>
        </w:rPr>
        <w:t xml:space="preserve"> использования побитовых операций при работе с целочисленными объектами.</w:t>
      </w:r>
      <w:r>
        <w:rPr>
          <w:color w:val="000000"/>
          <w:szCs w:val="27"/>
        </w:rPr>
        <w:t xml:space="preserve"> Встроенные операции упрощают работу с целыми числами в языке С++, так как не в каждом языке программирования они присутствуют.  </w:t>
      </w:r>
    </w:p>
    <w:sectPr w:rsidR="00AB4685" w:rsidRPr="00AB4685" w:rsidSect="00F02BDB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19B1" w14:textId="77777777" w:rsidR="00464BCB" w:rsidRDefault="00464BCB" w:rsidP="007F1866">
      <w:pPr>
        <w:spacing w:after="0" w:line="240" w:lineRule="auto"/>
      </w:pPr>
      <w:r>
        <w:separator/>
      </w:r>
    </w:p>
  </w:endnote>
  <w:endnote w:type="continuationSeparator" w:id="0">
    <w:p w14:paraId="1038192D" w14:textId="77777777" w:rsidR="00464BCB" w:rsidRDefault="00464BCB" w:rsidP="007F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3670715"/>
      <w:docPartObj>
        <w:docPartGallery w:val="Page Numbers (Bottom of Page)"/>
        <w:docPartUnique/>
      </w:docPartObj>
    </w:sdtPr>
    <w:sdtEndPr/>
    <w:sdtContent>
      <w:p w14:paraId="2DB3BBD7" w14:textId="77777777" w:rsidR="007F1866" w:rsidRDefault="007F18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DA4">
          <w:rPr>
            <w:noProof/>
          </w:rPr>
          <w:t>1</w:t>
        </w:r>
        <w:r>
          <w:fldChar w:fldCharType="end"/>
        </w:r>
      </w:p>
    </w:sdtContent>
  </w:sdt>
  <w:p w14:paraId="633A0450" w14:textId="77777777" w:rsidR="007F1866" w:rsidRDefault="007F18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5935" w14:textId="77777777" w:rsidR="00464BCB" w:rsidRDefault="00464BCB" w:rsidP="007F1866">
      <w:pPr>
        <w:spacing w:after="0" w:line="240" w:lineRule="auto"/>
      </w:pPr>
      <w:r>
        <w:separator/>
      </w:r>
    </w:p>
  </w:footnote>
  <w:footnote w:type="continuationSeparator" w:id="0">
    <w:p w14:paraId="1E9ECD4B" w14:textId="77777777" w:rsidR="00464BCB" w:rsidRDefault="00464BCB" w:rsidP="007F1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81"/>
    <w:multiLevelType w:val="hybridMultilevel"/>
    <w:tmpl w:val="2B1AEEA8"/>
    <w:lvl w:ilvl="0" w:tplc="CF9AC7BC">
      <w:start w:val="1"/>
      <w:numFmt w:val="decimal"/>
      <w:pStyle w:val="a"/>
      <w:lvlText w:val="Рисунок 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CA2B73"/>
    <w:multiLevelType w:val="hybridMultilevel"/>
    <w:tmpl w:val="3A36AD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866"/>
    <w:rsid w:val="0025347E"/>
    <w:rsid w:val="00292C89"/>
    <w:rsid w:val="00464BCB"/>
    <w:rsid w:val="00542F20"/>
    <w:rsid w:val="007F1866"/>
    <w:rsid w:val="008B0C63"/>
    <w:rsid w:val="00A64ACA"/>
    <w:rsid w:val="00AB4685"/>
    <w:rsid w:val="00EB1DA4"/>
    <w:rsid w:val="00F0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4DDF"/>
  <w15:docId w15:val="{F3381C8A-701B-4E8C-B177-4ACC766C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2BDB"/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к рисункам"/>
    <w:basedOn w:val="a0"/>
    <w:next w:val="a0"/>
    <w:qFormat/>
    <w:rsid w:val="00F02BDB"/>
    <w:pPr>
      <w:numPr>
        <w:numId w:val="1"/>
      </w:numPr>
      <w:spacing w:after="0" w:line="240" w:lineRule="auto"/>
      <w:ind w:left="113" w:hanging="113"/>
      <w:jc w:val="center"/>
    </w:pPr>
    <w:rPr>
      <w:rFonts w:cs="Times New Roman"/>
      <w:color w:val="000000"/>
      <w:sz w:val="24"/>
      <w:szCs w:val="28"/>
    </w:rPr>
  </w:style>
  <w:style w:type="paragraph" w:customStyle="1" w:styleId="a4">
    <w:name w:val="Рисунок"/>
    <w:basedOn w:val="a0"/>
    <w:next w:val="a"/>
    <w:qFormat/>
    <w:rsid w:val="00F02BDB"/>
    <w:pPr>
      <w:spacing w:after="0" w:line="240" w:lineRule="auto"/>
      <w:ind w:firstLine="709"/>
      <w:jc w:val="center"/>
    </w:pPr>
    <w:rPr>
      <w:rFonts w:cs="Times New Roman"/>
      <w:color w:val="000000"/>
      <w:szCs w:val="28"/>
    </w:rPr>
  </w:style>
  <w:style w:type="paragraph" w:styleId="a5">
    <w:name w:val="header"/>
    <w:basedOn w:val="a0"/>
    <w:link w:val="a6"/>
    <w:uiPriority w:val="99"/>
    <w:unhideWhenUsed/>
    <w:rsid w:val="007F1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F1866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7F1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F1866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7F1866"/>
    <w:pPr>
      <w:ind w:left="720"/>
      <w:contextualSpacing/>
    </w:pPr>
  </w:style>
  <w:style w:type="character" w:customStyle="1" w:styleId="triad">
    <w:name w:val="triad"/>
    <w:basedOn w:val="a1"/>
    <w:rsid w:val="007F1866"/>
  </w:style>
  <w:style w:type="paragraph" w:styleId="aa">
    <w:name w:val="Balloon Text"/>
    <w:basedOn w:val="a0"/>
    <w:link w:val="ab"/>
    <w:uiPriority w:val="99"/>
    <w:semiHidden/>
    <w:unhideWhenUsed/>
    <w:rsid w:val="00AB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AB4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85;&#1072;\AppData\Roaming\Microsoft\&#1064;&#1072;&#1073;&#1083;&#1086;&#1085;&#1099;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</Template>
  <TotalTime>38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Danya</cp:lastModifiedBy>
  <cp:revision>5</cp:revision>
  <dcterms:created xsi:type="dcterms:W3CDTF">2021-04-01T20:35:00Z</dcterms:created>
  <dcterms:modified xsi:type="dcterms:W3CDTF">2022-05-16T08:23:00Z</dcterms:modified>
</cp:coreProperties>
</file>